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2036" w:rsidRDefault="00BB2036">
      <w:pPr>
        <w:pStyle w:val="Heading1"/>
        <w:contextualSpacing w:val="0"/>
        <w:rPr>
          <w:rFonts w:eastAsia="Times New Roman"/>
        </w:rPr>
      </w:pPr>
      <w:r>
        <w:rPr>
          <w:rFonts w:eastAsia="Times New Roman"/>
        </w:rPr>
        <w:t>Sprint goal</w:t>
      </w:r>
    </w:p>
    <w:p w:rsidR="00BB2036" w:rsidRDefault="00BB2036">
      <w:pPr>
        <w:pStyle w:val="normal0"/>
      </w:pPr>
      <w:r>
        <w:br/>
        <w:t xml:space="preserve">List the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you will implement</w:t>
      </w:r>
    </w:p>
    <w:p w:rsidR="00BB2036" w:rsidRDefault="00BB2036">
      <w:pPr>
        <w:pStyle w:val="normal0"/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 xml:space="preserve">#US1 – </w:t>
      </w:r>
      <w:r>
        <w:rPr>
          <w:rFonts w:hint="eastAsia"/>
        </w:rPr>
        <w:t>完成游戏得分系统，使游戏可以是尝试运行</w:t>
      </w:r>
    </w:p>
    <w:p w:rsidR="00BB2036" w:rsidRDefault="00BB2036">
      <w:pPr>
        <w:pStyle w:val="normal0"/>
        <w:numPr>
          <w:ilvl w:val="0"/>
          <w:numId w:val="1"/>
        </w:numPr>
        <w:ind w:hanging="360"/>
        <w:contextualSpacing/>
      </w:pPr>
      <w:r>
        <w:t xml:space="preserve">#US2 – </w:t>
      </w:r>
      <w:r>
        <w:rPr>
          <w:rFonts w:hint="eastAsia"/>
        </w:rPr>
        <w:t>增加游戏暂停功能，增添游戏内部计时模块、随机程序模块</w:t>
      </w:r>
    </w:p>
    <w:p w:rsidR="00BB2036" w:rsidRDefault="00BB2036">
      <w:pPr>
        <w:pStyle w:val="normal0"/>
      </w:pPr>
    </w:p>
    <w:p w:rsidR="00BB2036" w:rsidRDefault="00BB2036">
      <w:pPr>
        <w:pStyle w:val="Heading1"/>
        <w:contextualSpacing w:val="0"/>
      </w:pPr>
      <w:bookmarkStart w:id="0" w:name="h.qwaes2a82fbr" w:colFirst="0" w:colLast="0"/>
      <w:bookmarkEnd w:id="0"/>
      <w:r>
        <w:t>Label</w:t>
      </w:r>
    </w:p>
    <w:p w:rsidR="00BB2036" w:rsidRDefault="00BB2036">
      <w:pPr>
        <w:pStyle w:val="normal0"/>
      </w:pPr>
      <w:r>
        <w:t>Sprint 2 backlog</w:t>
      </w:r>
    </w:p>
    <w:p w:rsidR="00BB2036" w:rsidRDefault="00BB2036">
      <w:pPr>
        <w:pStyle w:val="normal0"/>
      </w:pPr>
      <w:r>
        <w:t xml:space="preserve">            </w:t>
      </w:r>
    </w:p>
    <w:p w:rsidR="00BB2036" w:rsidRDefault="00BB2036">
      <w:pPr>
        <w:pStyle w:val="Heading1"/>
        <w:contextualSpacing w:val="0"/>
      </w:pPr>
      <w:bookmarkStart w:id="1" w:name="h.szhlzgt8lwer" w:colFirst="0" w:colLast="0"/>
      <w:bookmarkEnd w:id="1"/>
      <w:r>
        <w:t>Decompose each story into tasks</w:t>
      </w:r>
    </w:p>
    <w:p w:rsidR="00BB2036" w:rsidRDefault="00BB2036">
      <w:pPr>
        <w:pStyle w:val="normal0"/>
        <w:numPr>
          <w:ilvl w:val="0"/>
          <w:numId w:val="3"/>
        </w:numPr>
        <w:ind w:hanging="360"/>
        <w:contextualSpacing/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BB2036" w:rsidRDefault="00BB2036">
      <w:pPr>
        <w:pStyle w:val="normal0"/>
        <w:numPr>
          <w:ilvl w:val="1"/>
          <w:numId w:val="3"/>
        </w:numPr>
        <w:ind w:hanging="360"/>
        <w:contextualSpacing/>
      </w:pPr>
      <w:r>
        <w:t xml:space="preserve">#T1 – </w:t>
      </w:r>
      <w:r>
        <w:rPr>
          <w:rFonts w:hint="eastAsia"/>
        </w:rPr>
        <w:t>根据游戏设计，对游戏界面安装游戏功能按键及文本框</w:t>
      </w:r>
    </w:p>
    <w:p w:rsidR="00BB2036" w:rsidRDefault="00BB2036">
      <w:pPr>
        <w:pStyle w:val="normal0"/>
        <w:numPr>
          <w:ilvl w:val="1"/>
          <w:numId w:val="3"/>
        </w:numPr>
        <w:ind w:hanging="360"/>
        <w:contextualSpacing/>
      </w:pPr>
      <w:r>
        <w:t>#T2 –</w:t>
      </w:r>
      <w:r>
        <w:rPr>
          <w:rFonts w:hint="eastAsia"/>
        </w:rPr>
        <w:t>适合游戏机制的得分算法的设计与实现</w:t>
      </w:r>
    </w:p>
    <w:p w:rsidR="00BB2036" w:rsidRDefault="00BB2036">
      <w:pPr>
        <w:pStyle w:val="normal0"/>
        <w:numPr>
          <w:ilvl w:val="1"/>
          <w:numId w:val="3"/>
        </w:numPr>
        <w:ind w:hanging="360"/>
        <w:contextualSpacing/>
      </w:pPr>
      <w:r>
        <w:t xml:space="preserve">#T3 – </w:t>
      </w:r>
      <w:r>
        <w:rPr>
          <w:rFonts w:hint="eastAsia"/>
        </w:rPr>
        <w:t>设计游戏结束的得分框并实现</w:t>
      </w:r>
    </w:p>
    <w:p w:rsidR="00BB2036" w:rsidRDefault="00BB2036">
      <w:pPr>
        <w:pStyle w:val="normal0"/>
        <w:numPr>
          <w:ilvl w:val="0"/>
          <w:numId w:val="3"/>
        </w:numPr>
        <w:ind w:hanging="360"/>
        <w:contextualSpacing/>
      </w:pPr>
      <w:r>
        <w:t>#US2</w:t>
      </w:r>
    </w:p>
    <w:p w:rsidR="00BB2036" w:rsidRDefault="00BB2036">
      <w:pPr>
        <w:pStyle w:val="normal0"/>
        <w:numPr>
          <w:ilvl w:val="1"/>
          <w:numId w:val="3"/>
        </w:numPr>
        <w:ind w:hanging="360"/>
        <w:contextualSpacing/>
      </w:pPr>
      <w:r>
        <w:t>#T4 –</w:t>
      </w:r>
      <w:r>
        <w:rPr>
          <w:rFonts w:hint="eastAsia"/>
        </w:rPr>
        <w:t>以计时模块算法的设计与实现</w:t>
      </w:r>
    </w:p>
    <w:p w:rsidR="00BB2036" w:rsidRDefault="00BB2036" w:rsidP="00B13C90">
      <w:pPr>
        <w:pStyle w:val="normal0"/>
        <w:numPr>
          <w:ilvl w:val="1"/>
          <w:numId w:val="3"/>
        </w:numPr>
        <w:ind w:hanging="360"/>
        <w:contextualSpacing/>
      </w:pPr>
      <w:r>
        <w:t>#T5 -</w:t>
      </w:r>
      <w:r>
        <w:rPr>
          <w:rFonts w:hint="eastAsia"/>
        </w:rPr>
        <w:t>随即程序模块算法的设计与实现</w:t>
      </w:r>
    </w:p>
    <w:p w:rsidR="00BB2036" w:rsidRDefault="00BB2036" w:rsidP="00B13C90">
      <w:pPr>
        <w:pStyle w:val="normal0"/>
        <w:numPr>
          <w:ilvl w:val="1"/>
          <w:numId w:val="3"/>
        </w:numPr>
        <w:ind w:hanging="360"/>
        <w:contextualSpacing/>
      </w:pPr>
      <w:r>
        <w:t>#T6-</w:t>
      </w:r>
      <w:r>
        <w:rPr>
          <w:rFonts w:hint="eastAsia"/>
        </w:rPr>
        <w:t>暂停程序模块算法的设计与实现</w:t>
      </w:r>
    </w:p>
    <w:p w:rsidR="00BB2036" w:rsidRDefault="00BB2036">
      <w:pPr>
        <w:pStyle w:val="Heading1"/>
        <w:contextualSpacing w:val="0"/>
      </w:pPr>
      <w:bookmarkStart w:id="2" w:name="h.9uqim69xmk80" w:colFirst="0" w:colLast="0"/>
      <w:bookmarkEnd w:id="2"/>
      <w:r>
        <w:t>Assign the tasks to dev</w:t>
      </w: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#T1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张埕瑜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Time: 5 hours</w:t>
      </w: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#T2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张埕瑜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Time:8 hours (Research +Implementation)</w:t>
      </w: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#T3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肖晓星、张埕瑜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Time:8 hours (Research + Implementation)</w:t>
      </w: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#T4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Developer:</w:t>
      </w:r>
      <w:r>
        <w:rPr>
          <w:rFonts w:hint="eastAsia"/>
        </w:rPr>
        <w:t>曹钰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Time: 8 hours(Research + Implementation)</w:t>
      </w: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#T5</w:t>
      </w:r>
    </w:p>
    <w:p w:rsidR="00BB2036" w:rsidRDefault="00BB2036" w:rsidP="00B74D98">
      <w:pPr>
        <w:pStyle w:val="normal0"/>
        <w:numPr>
          <w:ilvl w:val="1"/>
          <w:numId w:val="2"/>
        </w:numPr>
        <w:ind w:hanging="360"/>
        <w:contextualSpacing/>
      </w:pPr>
      <w:r>
        <w:t>Developer:</w:t>
      </w:r>
      <w:r>
        <w:rPr>
          <w:rFonts w:hint="eastAsia"/>
        </w:rPr>
        <w:t>颜启胜</w:t>
      </w:r>
    </w:p>
    <w:p w:rsidR="00BB2036" w:rsidRDefault="00BB2036" w:rsidP="00B74D98">
      <w:pPr>
        <w:pStyle w:val="normal0"/>
        <w:numPr>
          <w:ilvl w:val="1"/>
          <w:numId w:val="2"/>
        </w:numPr>
        <w:ind w:hanging="360"/>
        <w:contextualSpacing/>
      </w:pPr>
      <w:r>
        <w:t>Time: 8 hours(Research + Implementation)</w:t>
      </w:r>
    </w:p>
    <w:p w:rsidR="00BB2036" w:rsidRDefault="00BB2036" w:rsidP="00B74D98">
      <w:pPr>
        <w:pStyle w:val="normal0"/>
        <w:ind w:left="720"/>
        <w:contextualSpacing/>
      </w:pPr>
    </w:p>
    <w:p w:rsidR="00BB2036" w:rsidRDefault="00BB2036">
      <w:pPr>
        <w:pStyle w:val="normal0"/>
        <w:numPr>
          <w:ilvl w:val="0"/>
          <w:numId w:val="2"/>
        </w:numPr>
        <w:ind w:hanging="360"/>
        <w:contextualSpacing/>
      </w:pPr>
      <w:r>
        <w:t>#T6</w:t>
      </w:r>
    </w:p>
    <w:p w:rsidR="00BB2036" w:rsidRDefault="00BB2036">
      <w:pPr>
        <w:pStyle w:val="normal0"/>
        <w:numPr>
          <w:ilvl w:val="1"/>
          <w:numId w:val="2"/>
        </w:numPr>
        <w:ind w:hanging="360"/>
        <w:contextualSpacing/>
      </w:pPr>
      <w:r>
        <w:t>Developer:</w:t>
      </w:r>
      <w:r>
        <w:rPr>
          <w:rFonts w:hint="eastAsia"/>
        </w:rPr>
        <w:t>肖晓星</w:t>
      </w:r>
    </w:p>
    <w:p w:rsidR="00BB2036" w:rsidRDefault="00BB2036" w:rsidP="008A1C2E">
      <w:pPr>
        <w:pStyle w:val="normal0"/>
        <w:numPr>
          <w:ilvl w:val="1"/>
          <w:numId w:val="2"/>
        </w:numPr>
        <w:ind w:hanging="360"/>
        <w:contextualSpacing/>
      </w:pPr>
      <w:r>
        <w:t>Time: 8 hours(Research + Implementation)</w:t>
      </w:r>
    </w:p>
    <w:sectPr w:rsidR="00BB2036" w:rsidSect="00310F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816F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1144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2D62B7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0F36"/>
    <w:rsid w:val="00171E81"/>
    <w:rsid w:val="002B2BBB"/>
    <w:rsid w:val="002E08AE"/>
    <w:rsid w:val="00310F36"/>
    <w:rsid w:val="003800D3"/>
    <w:rsid w:val="004968BF"/>
    <w:rsid w:val="005C17D7"/>
    <w:rsid w:val="00612C63"/>
    <w:rsid w:val="00667B07"/>
    <w:rsid w:val="00702336"/>
    <w:rsid w:val="008A1C2E"/>
    <w:rsid w:val="008F75EC"/>
    <w:rsid w:val="00A60710"/>
    <w:rsid w:val="00B0324D"/>
    <w:rsid w:val="00B13C90"/>
    <w:rsid w:val="00B23AFF"/>
    <w:rsid w:val="00B57CC7"/>
    <w:rsid w:val="00B74D98"/>
    <w:rsid w:val="00BB2036"/>
    <w:rsid w:val="00C05E21"/>
    <w:rsid w:val="00CC1378"/>
    <w:rsid w:val="00CD3970"/>
    <w:rsid w:val="00F02183"/>
    <w:rsid w:val="00F2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C7"/>
    <w:pPr>
      <w:widowControl w:val="0"/>
      <w:spacing w:line="276" w:lineRule="auto"/>
      <w:jc w:val="both"/>
    </w:pPr>
    <w:rPr>
      <w:color w:val="000000"/>
      <w:kern w:val="0"/>
      <w:sz w:val="22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310F36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310F36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310F36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310F36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310F36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310F36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C1378"/>
    <w:rPr>
      <w:rFonts w:cs="Times New Roman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C1378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C1378"/>
    <w:rPr>
      <w:rFonts w:cs="Times New Roman"/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C1378"/>
    <w:rPr>
      <w:rFonts w:ascii="Cambria" w:eastAsia="宋体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C1378"/>
    <w:rPr>
      <w:rFonts w:cs="Times New Roman"/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C1378"/>
    <w:rPr>
      <w:rFonts w:ascii="Cambria" w:eastAsia="宋体" w:hAnsi="Cambria" w:cs="Times New Roman"/>
      <w:b/>
      <w:bCs/>
      <w:color w:val="000000"/>
      <w:kern w:val="0"/>
      <w:sz w:val="24"/>
      <w:szCs w:val="24"/>
    </w:rPr>
  </w:style>
  <w:style w:type="paragraph" w:customStyle="1" w:styleId="normal0">
    <w:name w:val="normal"/>
    <w:uiPriority w:val="99"/>
    <w:rsid w:val="00310F36"/>
    <w:pPr>
      <w:spacing w:line="276" w:lineRule="auto"/>
    </w:pPr>
    <w:rPr>
      <w:color w:val="000000"/>
      <w:kern w:val="0"/>
      <w:sz w:val="22"/>
    </w:rPr>
  </w:style>
  <w:style w:type="paragraph" w:styleId="Title">
    <w:name w:val="Title"/>
    <w:basedOn w:val="normal0"/>
    <w:next w:val="normal0"/>
    <w:link w:val="TitleChar"/>
    <w:uiPriority w:val="99"/>
    <w:qFormat/>
    <w:rsid w:val="00310F36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99"/>
    <w:locked/>
    <w:rsid w:val="00CC1378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310F36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C1378"/>
    <w:rPr>
      <w:rFonts w:ascii="Cambria" w:hAnsi="Cambria" w:cs="Times New Roman"/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100</Words>
  <Characters>575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7</cp:revision>
  <dcterms:created xsi:type="dcterms:W3CDTF">2015-10-28T08:06:00Z</dcterms:created>
  <dcterms:modified xsi:type="dcterms:W3CDTF">2015-10-29T12:58:00Z</dcterms:modified>
</cp:coreProperties>
</file>