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62F" w:rsidRPr="00555185" w:rsidRDefault="003A062F">
      <w:pPr>
        <w:jc w:val="both"/>
        <w:rPr>
          <w:b/>
          <w:lang w:eastAsia="zh-CN"/>
        </w:rPr>
      </w:pPr>
      <w:r>
        <w:rPr>
          <w:b/>
        </w:rPr>
        <w:t>Reflection on the software engineering process</w:t>
      </w:r>
      <w:bookmarkStart w:id="0" w:name="_GoBack"/>
      <w:bookmarkEnd w:id="0"/>
    </w:p>
    <w:p w:rsidR="003A062F" w:rsidRDefault="003A062F">
      <w:pPr>
        <w:jc w:val="both"/>
      </w:pPr>
      <w:r>
        <w:t>Quality</w:t>
      </w:r>
    </w:p>
    <w:p w:rsidR="003A062F" w:rsidRDefault="003A062F" w:rsidP="00555185">
      <w:pPr>
        <w:pStyle w:val="1"/>
        <w:numPr>
          <w:ilvl w:val="0"/>
          <w:numId w:val="1"/>
        </w:numPr>
        <w:jc w:val="both"/>
        <w:rPr>
          <w:lang w:eastAsia="zh-CN"/>
        </w:rPr>
      </w:pPr>
      <w:r>
        <w:rPr>
          <w:lang w:eastAsia="zh-CN"/>
        </w:rPr>
        <w:t>We use scrum methodology to manage our developing. Dividing requirements into small parts and one week sprint for a visible demo make us find our problems in requirements and coding more quickly. It makes us adjust our work towards the right direction.</w:t>
      </w:r>
    </w:p>
    <w:p w:rsidR="003A062F" w:rsidRDefault="003A062F">
      <w:pPr>
        <w:jc w:val="both"/>
      </w:pPr>
      <w:r>
        <w:t>Requirements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通过队员们的头脑风暴结合平时接触的相关游戏，通过适当的修改，做出有我们自己特色的游戏</w:t>
      </w:r>
    </w:p>
    <w:p w:rsidR="003A062F" w:rsidRDefault="003A062F">
      <w:pPr>
        <w:jc w:val="both"/>
      </w:pPr>
      <w:r>
        <w:t>Design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最初在纸上描绘出大概的界面框架</w:t>
      </w:r>
    </w:p>
    <w:p w:rsidR="003A062F" w:rsidRDefault="003A062F" w:rsidP="00916FBC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能够较快的在组员们的脑海中呈现答题的框架，同时组员们可以在开发中不断地去修改完善界面设计</w:t>
      </w:r>
    </w:p>
    <w:p w:rsidR="003A062F" w:rsidRDefault="003A062F">
      <w:pPr>
        <w:jc w:val="both"/>
      </w:pPr>
      <w:r>
        <w:t>Implementation</w:t>
      </w:r>
    </w:p>
    <w:p w:rsidR="003A062F" w:rsidRDefault="003A062F">
      <w:pPr>
        <w:pStyle w:val="1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t>实施工具：</w:t>
      </w:r>
      <w:r>
        <w:rPr>
          <w:lang w:eastAsia="zh-CN"/>
        </w:rPr>
        <w:t xml:space="preserve"> Android Studio</w:t>
      </w:r>
      <w:r>
        <w:rPr>
          <w:rFonts w:hint="eastAsia"/>
          <w:lang w:eastAsia="zh-CN"/>
        </w:rPr>
        <w:t>、</w:t>
      </w:r>
      <w:r>
        <w:rPr>
          <w:lang w:eastAsia="zh-CN"/>
        </w:rPr>
        <w:t>ps</w:t>
      </w:r>
      <w:r>
        <w:rPr>
          <w:rFonts w:hint="eastAsia"/>
          <w:lang w:eastAsia="zh-CN"/>
        </w:rPr>
        <w:t>、</w:t>
      </w:r>
      <w:r>
        <w:rPr>
          <w:lang w:eastAsia="zh-CN"/>
        </w:rPr>
        <w:t>Android</w:t>
      </w:r>
      <w:r>
        <w:rPr>
          <w:rFonts w:hint="eastAsia"/>
          <w:lang w:eastAsia="zh-CN"/>
        </w:rPr>
        <w:t>系统手机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lang w:eastAsia="zh-CN"/>
        </w:rPr>
        <w:t>Android Studio</w:t>
      </w:r>
      <w:r>
        <w:rPr>
          <w:rFonts w:hint="eastAsia"/>
          <w:lang w:eastAsia="zh-CN"/>
        </w:rPr>
        <w:t>的开发环境十分方便，使用安卓手机也可以及时的了解游戏的进展</w:t>
      </w:r>
    </w:p>
    <w:p w:rsidR="003A062F" w:rsidRDefault="003A062F">
      <w:pPr>
        <w:jc w:val="both"/>
      </w:pPr>
      <w:r>
        <w:t>Testing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测试工具：</w:t>
      </w:r>
      <w:r>
        <w:rPr>
          <w:lang w:eastAsia="zh-CN"/>
        </w:rPr>
        <w:t xml:space="preserve">Android Studio </w:t>
      </w:r>
      <w:r>
        <w:rPr>
          <w:rFonts w:hint="eastAsia"/>
          <w:lang w:eastAsia="zh-CN"/>
        </w:rPr>
        <w:t>、</w:t>
      </w:r>
      <w:r>
        <w:rPr>
          <w:lang w:eastAsia="zh-CN"/>
        </w:rPr>
        <w:t>Android</w:t>
      </w:r>
      <w:r>
        <w:rPr>
          <w:rFonts w:hint="eastAsia"/>
          <w:lang w:eastAsia="zh-CN"/>
        </w:rPr>
        <w:t>系统手机</w:t>
      </w:r>
    </w:p>
    <w:p w:rsidR="003A062F" w:rsidRDefault="003A062F">
      <w:pPr>
        <w:pStyle w:val="1"/>
        <w:numPr>
          <w:ilvl w:val="0"/>
          <w:numId w:val="2"/>
        </w:numPr>
        <w:jc w:val="both"/>
      </w:pPr>
      <w:r>
        <w:rPr>
          <w:lang w:eastAsia="zh-CN"/>
        </w:rPr>
        <w:t>Android</w:t>
      </w:r>
      <w:r>
        <w:rPr>
          <w:rFonts w:hint="eastAsia"/>
          <w:lang w:eastAsia="zh-CN"/>
        </w:rPr>
        <w:t>系统手机测试速度快，而且效果明显；</w:t>
      </w:r>
      <w:r>
        <w:rPr>
          <w:lang w:eastAsia="zh-CN"/>
        </w:rPr>
        <w:t>Android Studio</w:t>
      </w:r>
      <w:r>
        <w:t xml:space="preserve"> </w:t>
      </w:r>
      <w:r>
        <w:rPr>
          <w:rFonts w:hint="eastAsia"/>
          <w:lang w:eastAsia="zh-CN"/>
        </w:rPr>
        <w:t>运行速度慢。</w:t>
      </w:r>
    </w:p>
    <w:p w:rsidR="003A062F" w:rsidRDefault="003A062F">
      <w:pPr>
        <w:jc w:val="both"/>
      </w:pPr>
      <w:r>
        <w:t>Evolution</w:t>
      </w:r>
    </w:p>
    <w:p w:rsidR="003A062F" w:rsidRDefault="003A062F">
      <w:pPr>
        <w:pStyle w:val="1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t>不断美工整个</w:t>
      </w:r>
      <w:r>
        <w:rPr>
          <w:lang w:eastAsia="zh-CN"/>
        </w:rPr>
        <w:t>app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扩展游戏中便利功能，如暂停，游戏时间栏等</w:t>
      </w:r>
    </w:p>
    <w:p w:rsidR="003A062F" w:rsidRDefault="003A062F">
      <w:pPr>
        <w:jc w:val="both"/>
      </w:pPr>
      <w:r>
        <w:t>Changes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所有的分工都是组员们一起讨论的结果，当当个人遇到问题时，所有人都会抽出时间一起讨论解决问题，不可行时，就先放下，先处理完手上的其他期限部分，之后再研究。无论有任何变化，都要进行小组交流，达到一致。</w:t>
      </w:r>
    </w:p>
    <w:p w:rsidR="003A062F" w:rsidRDefault="003A062F">
      <w:pPr>
        <w:jc w:val="both"/>
      </w:pPr>
      <w:r>
        <w:t>Team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团队的每个人都贡献了自己的一份力，文档、代码、素材、美工、研究方法、整合、处理问题等都是由大家共同完成的。代码方面比较大贡献的是张埕瑜，文档的编辑和软件的测试有较大贡献的是肖晓星，曹钰和颜启胜在这两个方面也都贡献了自己的一份力。总之，这份作业是大家共同的成果。</w:t>
      </w:r>
    </w:p>
    <w:p w:rsidR="003A062F" w:rsidRDefault="003A062F">
      <w:pPr>
        <w:jc w:val="both"/>
      </w:pPr>
      <w:r>
        <w:t>Communication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交流一般是现实口语交流，这样比较迅速和方便。有时会用</w:t>
      </w:r>
      <w:r>
        <w:rPr>
          <w:lang w:eastAsia="zh-CN"/>
        </w:rPr>
        <w:t>qq</w:t>
      </w:r>
      <w:r>
        <w:rPr>
          <w:rFonts w:hint="eastAsia"/>
          <w:lang w:eastAsia="zh-CN"/>
        </w:rPr>
        <w:t>或微信沟通。</w:t>
      </w:r>
    </w:p>
    <w:p w:rsidR="003A062F" w:rsidRDefault="003A062F" w:rsidP="003A0498">
      <w:pPr>
        <w:pStyle w:val="1"/>
        <w:ind w:left="360"/>
        <w:jc w:val="both"/>
        <w:rPr>
          <w:lang w:eastAsia="zh-CN"/>
        </w:rPr>
      </w:pPr>
    </w:p>
    <w:p w:rsidR="003A062F" w:rsidRDefault="003A062F">
      <w:pPr>
        <w:jc w:val="both"/>
      </w:pPr>
      <w:r>
        <w:t>General process</w:t>
      </w:r>
    </w:p>
    <w:p w:rsidR="003A062F" w:rsidRDefault="003A062F">
      <w:pPr>
        <w:pStyle w:val="1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t>每周上课</w:t>
      </w:r>
      <w:r>
        <w:rPr>
          <w:lang w:eastAsia="zh-CN"/>
        </w:rPr>
        <w:t>stand up meeting</w:t>
      </w:r>
      <w:r>
        <w:rPr>
          <w:rFonts w:hint="eastAsia"/>
          <w:lang w:eastAsia="zh-CN"/>
        </w:rPr>
        <w:t>，确定下一个</w:t>
      </w:r>
      <w:r>
        <w:rPr>
          <w:lang w:eastAsia="zh-CN"/>
        </w:rPr>
        <w:t>sprint</w:t>
      </w:r>
      <w:r>
        <w:rPr>
          <w:rFonts w:hint="eastAsia"/>
          <w:lang w:eastAsia="zh-CN"/>
        </w:rPr>
        <w:t>要做的事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然后分工，互相讨论，开始自己的任务</w:t>
      </w:r>
    </w:p>
    <w:p w:rsidR="003A062F" w:rsidRDefault="003A06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规定时间内，完成自己的任务，有问题或困难可以相互讨论研究</w:t>
      </w:r>
    </w:p>
    <w:p w:rsidR="003A062F" w:rsidRDefault="003A062F" w:rsidP="00A916FF">
      <w:pPr>
        <w:pStyle w:val="1"/>
        <w:ind w:left="360"/>
        <w:jc w:val="both"/>
        <w:rPr>
          <w:lang w:eastAsia="zh-CN"/>
        </w:rPr>
      </w:pPr>
    </w:p>
    <w:sectPr w:rsidR="003A062F" w:rsidSect="00DA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62F" w:rsidRDefault="003A062F" w:rsidP="00916FBC">
      <w:pPr>
        <w:spacing w:after="0" w:line="240" w:lineRule="auto"/>
      </w:pPr>
      <w:r>
        <w:separator/>
      </w:r>
    </w:p>
  </w:endnote>
  <w:endnote w:type="continuationSeparator" w:id="0">
    <w:p w:rsidR="003A062F" w:rsidRDefault="003A062F" w:rsidP="0091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62F" w:rsidRDefault="003A062F" w:rsidP="00916FBC">
      <w:pPr>
        <w:spacing w:after="0" w:line="240" w:lineRule="auto"/>
      </w:pPr>
      <w:r>
        <w:separator/>
      </w:r>
    </w:p>
  </w:footnote>
  <w:footnote w:type="continuationSeparator" w:id="0">
    <w:p w:rsidR="003A062F" w:rsidRDefault="003A062F" w:rsidP="0091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D53E6"/>
    <w:multiLevelType w:val="multilevel"/>
    <w:tmpl w:val="14FD5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8319F"/>
    <w:multiLevelType w:val="multilevel"/>
    <w:tmpl w:val="517831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25D"/>
    <w:rsid w:val="00061854"/>
    <w:rsid w:val="00072D7E"/>
    <w:rsid w:val="000C1DC1"/>
    <w:rsid w:val="00133F15"/>
    <w:rsid w:val="00137603"/>
    <w:rsid w:val="00162A63"/>
    <w:rsid w:val="001C3340"/>
    <w:rsid w:val="001D351B"/>
    <w:rsid w:val="001E5182"/>
    <w:rsid w:val="001E6F0E"/>
    <w:rsid w:val="00236A31"/>
    <w:rsid w:val="0025442F"/>
    <w:rsid w:val="00287FC5"/>
    <w:rsid w:val="002B6A0D"/>
    <w:rsid w:val="002F4F70"/>
    <w:rsid w:val="003027E8"/>
    <w:rsid w:val="00320880"/>
    <w:rsid w:val="003A0498"/>
    <w:rsid w:val="003A062F"/>
    <w:rsid w:val="003A6FC0"/>
    <w:rsid w:val="003D3E86"/>
    <w:rsid w:val="004E15B2"/>
    <w:rsid w:val="00511C16"/>
    <w:rsid w:val="00527FD2"/>
    <w:rsid w:val="00546942"/>
    <w:rsid w:val="00554B41"/>
    <w:rsid w:val="00555185"/>
    <w:rsid w:val="00576736"/>
    <w:rsid w:val="00582039"/>
    <w:rsid w:val="00585D7B"/>
    <w:rsid w:val="005D655A"/>
    <w:rsid w:val="005E7E4C"/>
    <w:rsid w:val="00647C40"/>
    <w:rsid w:val="006655BD"/>
    <w:rsid w:val="0069697D"/>
    <w:rsid w:val="006A48EB"/>
    <w:rsid w:val="006B5CB3"/>
    <w:rsid w:val="00716B5B"/>
    <w:rsid w:val="00733766"/>
    <w:rsid w:val="007E0D9F"/>
    <w:rsid w:val="007F707A"/>
    <w:rsid w:val="00817274"/>
    <w:rsid w:val="008235F9"/>
    <w:rsid w:val="00832B15"/>
    <w:rsid w:val="008A7DC4"/>
    <w:rsid w:val="008E5149"/>
    <w:rsid w:val="008E5D40"/>
    <w:rsid w:val="00907BDE"/>
    <w:rsid w:val="00916FBC"/>
    <w:rsid w:val="009212B0"/>
    <w:rsid w:val="009231B5"/>
    <w:rsid w:val="00923F09"/>
    <w:rsid w:val="0094298B"/>
    <w:rsid w:val="009563B0"/>
    <w:rsid w:val="00992580"/>
    <w:rsid w:val="009951D0"/>
    <w:rsid w:val="009A608C"/>
    <w:rsid w:val="009C373A"/>
    <w:rsid w:val="00A01F4F"/>
    <w:rsid w:val="00A271F7"/>
    <w:rsid w:val="00A43EBC"/>
    <w:rsid w:val="00A916FF"/>
    <w:rsid w:val="00AA202E"/>
    <w:rsid w:val="00AA4ADF"/>
    <w:rsid w:val="00AE6209"/>
    <w:rsid w:val="00B5125D"/>
    <w:rsid w:val="00B72957"/>
    <w:rsid w:val="00B87D39"/>
    <w:rsid w:val="00BB0F20"/>
    <w:rsid w:val="00C135FD"/>
    <w:rsid w:val="00C44D8A"/>
    <w:rsid w:val="00CB3FB2"/>
    <w:rsid w:val="00CC7AFC"/>
    <w:rsid w:val="00CE7D23"/>
    <w:rsid w:val="00D07D84"/>
    <w:rsid w:val="00D14353"/>
    <w:rsid w:val="00D4063C"/>
    <w:rsid w:val="00D43FB6"/>
    <w:rsid w:val="00D742A6"/>
    <w:rsid w:val="00D91B9E"/>
    <w:rsid w:val="00DA019D"/>
    <w:rsid w:val="00DA4B3F"/>
    <w:rsid w:val="00DD4189"/>
    <w:rsid w:val="00DD566B"/>
    <w:rsid w:val="00E60B80"/>
    <w:rsid w:val="00E77705"/>
    <w:rsid w:val="00EA192E"/>
    <w:rsid w:val="00ED0BC3"/>
    <w:rsid w:val="00F14FB7"/>
    <w:rsid w:val="00F61D0E"/>
    <w:rsid w:val="00FB5C6B"/>
    <w:rsid w:val="43D476B3"/>
    <w:rsid w:val="7745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A019D"/>
    <w:pPr>
      <w:spacing w:after="160" w:line="259" w:lineRule="auto"/>
    </w:pPr>
    <w:rPr>
      <w:rFonts w:ascii="Calibri" w:hAnsi="Calibri"/>
      <w:kern w:val="0"/>
      <w:sz w:val="2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A01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019D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DA0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019D"/>
    <w:rPr>
      <w:rFonts w:cs="Times New Roman"/>
      <w:sz w:val="18"/>
      <w:szCs w:val="18"/>
    </w:rPr>
  </w:style>
  <w:style w:type="paragraph" w:customStyle="1" w:styleId="1">
    <w:name w:val="列出段落1"/>
    <w:basedOn w:val="Normal"/>
    <w:uiPriority w:val="99"/>
    <w:rsid w:val="00DA0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199</TotalTime>
  <Pages>2</Pages>
  <Words>156</Words>
  <Characters>893</Characters>
  <Application>Microsoft Office Outlook</Application>
  <DocSecurity>0</DocSecurity>
  <Lines>0</Lines>
  <Paragraphs>0</Paragraphs>
  <ScaleCrop>false</ScaleCrop>
  <Company>Pace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on the software engineering process---Team5</dc:title>
  <dc:subject/>
  <dc:creator>Scharff, Prof. Christelle</dc:creator>
  <cp:keywords/>
  <dc:description/>
  <cp:lastModifiedBy>lenovo</cp:lastModifiedBy>
  <cp:revision>6</cp:revision>
  <dcterms:created xsi:type="dcterms:W3CDTF">2015-04-06T02:40:00Z</dcterms:created>
  <dcterms:modified xsi:type="dcterms:W3CDTF">2015-10-29T14:16:00Z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